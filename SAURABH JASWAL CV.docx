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CAC101D" w14:textId="77777777" w:rsidTr="00007728">
        <w:trPr>
          <w:trHeight w:hRule="exact" w:val="1800"/>
        </w:trPr>
        <w:tc>
          <w:tcPr>
            <w:tcW w:w="9360" w:type="dxa"/>
            <w:tcMar>
              <w:top w:w="0" w:type="dxa"/>
              <w:bottom w:w="0" w:type="dxa"/>
            </w:tcMar>
          </w:tcPr>
          <w:p w14:paraId="7E4192B9" w14:textId="5323BF8E" w:rsidR="00692703" w:rsidRPr="00CF1A49" w:rsidRDefault="005E4DC7" w:rsidP="00913946">
            <w:pPr>
              <w:pStyle w:val="Title"/>
            </w:pPr>
            <w:r>
              <w:t>SAURABH</w:t>
            </w:r>
            <w:r w:rsidR="00692703" w:rsidRPr="00CF1A49">
              <w:t xml:space="preserve"> </w:t>
            </w:r>
            <w:r>
              <w:rPr>
                <w:rStyle w:val="IntenseEmphasis"/>
              </w:rPr>
              <w:t>JASWAL</w:t>
            </w:r>
          </w:p>
          <w:p w14:paraId="34A6B254" w14:textId="6983057D" w:rsidR="00692703" w:rsidRPr="00CF1A49" w:rsidRDefault="005E4DC7" w:rsidP="00913946">
            <w:pPr>
              <w:pStyle w:val="ContactInfo"/>
              <w:contextualSpacing w:val="0"/>
            </w:pPr>
            <w:r>
              <w:t>VPO HIMMER TEH TAUNI DEVI DISTT HAMIRPUR</w:t>
            </w:r>
            <w:r w:rsidR="00692703" w:rsidRPr="00CF1A49">
              <w:t xml:space="preserve"> </w:t>
            </w:r>
            <w:sdt>
              <w:sdtPr>
                <w:alias w:val="Divider dot:"/>
                <w:tag w:val="Divider dot:"/>
                <w:id w:val="-1459182552"/>
                <w:placeholder>
                  <w:docPart w:val="310910F255A54B63A82C8C036F1687F6"/>
                </w:placeholder>
                <w:temporary/>
                <w:showingPlcHdr/>
                <w15:appearance w15:val="hidden"/>
              </w:sdtPr>
              <w:sdtEndPr/>
              <w:sdtContent>
                <w:r w:rsidR="00692703" w:rsidRPr="00CF1A49">
                  <w:t>·</w:t>
                </w:r>
              </w:sdtContent>
            </w:sdt>
            <w:r w:rsidR="00692703" w:rsidRPr="00CF1A49">
              <w:t xml:space="preserve"> </w:t>
            </w:r>
            <w:r>
              <w:t>PHONE:8219676851</w:t>
            </w:r>
          </w:p>
          <w:p w14:paraId="7A140260" w14:textId="3C4CC1BD" w:rsidR="00692703" w:rsidRPr="00CF1A49" w:rsidRDefault="005E4DC7" w:rsidP="005E4DC7">
            <w:pPr>
              <w:pStyle w:val="ContactInfoEmphasis"/>
              <w:contextualSpacing w:val="0"/>
            </w:pPr>
            <w:r>
              <w:t>jaswalsaurabhjnv@gmail.com</w:t>
            </w:r>
          </w:p>
        </w:tc>
      </w:tr>
      <w:tr w:rsidR="009571D8" w:rsidRPr="00CF1A49" w14:paraId="4ACB564F" w14:textId="77777777" w:rsidTr="00692703">
        <w:tc>
          <w:tcPr>
            <w:tcW w:w="9360" w:type="dxa"/>
            <w:tcMar>
              <w:top w:w="432" w:type="dxa"/>
            </w:tcMar>
          </w:tcPr>
          <w:p w14:paraId="1FF31077" w14:textId="31EF81F3" w:rsidR="001755A8" w:rsidRPr="00CF1A49" w:rsidRDefault="00AB1C6F" w:rsidP="00913946">
            <w:pPr>
              <w:contextualSpacing w:val="0"/>
            </w:pPr>
            <w:r>
              <w:t xml:space="preserve">I am a tech enthusiast. I love technology and I enjoying seeing that how our technology is changing our world. In every hour something new is going to discover or introduced in the tech world. My dream is to experience all the </w:t>
            </w:r>
            <w:r w:rsidR="008262C9">
              <w:t>tech</w:t>
            </w:r>
            <w:r>
              <w:t xml:space="preserve"> by myself.</w:t>
            </w:r>
          </w:p>
        </w:tc>
      </w:tr>
      <w:tr w:rsidR="00AB1C6F" w:rsidRPr="00CF1A49" w14:paraId="213314D3" w14:textId="77777777" w:rsidTr="00692703">
        <w:tc>
          <w:tcPr>
            <w:tcW w:w="9360" w:type="dxa"/>
            <w:tcMar>
              <w:top w:w="432" w:type="dxa"/>
            </w:tcMar>
          </w:tcPr>
          <w:p w14:paraId="4BEB694A" w14:textId="5B9A7575" w:rsidR="00AB1C6F" w:rsidRDefault="00AB1C6F" w:rsidP="00913946"/>
        </w:tc>
      </w:tr>
    </w:tbl>
    <w:p w14:paraId="025B08CE" w14:textId="22F6B5C8" w:rsidR="00DA59AA" w:rsidRPr="00CF1A49" w:rsidRDefault="00AB1C6F" w:rsidP="0097790C">
      <w:pPr>
        <w:pStyle w:val="Heading1"/>
      </w:pPr>
      <w:r>
        <w:t xml:space="preserve">. </w:t>
      </w:r>
      <w:sdt>
        <w:sdtPr>
          <w:alias w:val="Education:"/>
          <w:tag w:val="Education:"/>
          <w:id w:val="-1908763273"/>
          <w:placeholder>
            <w:docPart w:val="2262C9C46244463C92FF06DB5B15A15C"/>
          </w:placeholder>
          <w:temporary/>
          <w:showingPlcHdr/>
          <w15:appearance w15:val="hidden"/>
        </w:sdtPr>
        <w:sdtEndPr/>
        <w:sdtContent>
          <w:r w:rsidR="00DA59AA" w:rsidRPr="00CF1A49">
            <w:t>Education</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184E738" w14:textId="77777777" w:rsidTr="00D66A52">
        <w:tc>
          <w:tcPr>
            <w:tcW w:w="9355" w:type="dxa"/>
          </w:tcPr>
          <w:p w14:paraId="796D8027" w14:textId="694C403A" w:rsidR="001D0BF1" w:rsidRPr="00CF1A49" w:rsidRDefault="005E4DC7" w:rsidP="001D0BF1">
            <w:pPr>
              <w:pStyle w:val="Heading3"/>
              <w:contextualSpacing w:val="0"/>
              <w:outlineLvl w:val="2"/>
            </w:pPr>
            <w:r>
              <w:t>march</w:t>
            </w:r>
            <w:r w:rsidR="001D0BF1" w:rsidRPr="00CF1A49">
              <w:t xml:space="preserve"> </w:t>
            </w:r>
            <w:r>
              <w:t>2015</w:t>
            </w:r>
          </w:p>
          <w:p w14:paraId="78DA56A5" w14:textId="6F2124BA" w:rsidR="001D0BF1" w:rsidRPr="00CF1A49" w:rsidRDefault="005E4DC7" w:rsidP="001D0BF1">
            <w:pPr>
              <w:pStyle w:val="Heading2"/>
              <w:contextualSpacing w:val="0"/>
              <w:outlineLvl w:val="1"/>
            </w:pPr>
            <w:r>
              <w:t>10</w:t>
            </w:r>
            <w:r w:rsidRPr="005E4DC7">
              <w:rPr>
                <w:vertAlign w:val="superscript"/>
              </w:rPr>
              <w:t>th</w:t>
            </w:r>
            <w:r>
              <w:t xml:space="preserve"> class</w:t>
            </w:r>
            <w:r w:rsidR="001D0BF1" w:rsidRPr="00CF1A49">
              <w:t>,</w:t>
            </w:r>
            <w:r>
              <w:t xml:space="preserve"> school</w:t>
            </w:r>
          </w:p>
          <w:p w14:paraId="6B3B003C" w14:textId="72E51204" w:rsidR="007538DC" w:rsidRPr="00CF1A49" w:rsidRDefault="005E4DC7" w:rsidP="007538DC">
            <w:pPr>
              <w:contextualSpacing w:val="0"/>
            </w:pPr>
            <w:r>
              <w:t>In my 10</w:t>
            </w:r>
            <w:r w:rsidRPr="005E4DC7">
              <w:rPr>
                <w:vertAlign w:val="superscript"/>
              </w:rPr>
              <w:t>th</w:t>
            </w:r>
            <w:r>
              <w:t xml:space="preserve"> class I get 7.6 CGPA in CBSE board.</w:t>
            </w:r>
          </w:p>
        </w:tc>
      </w:tr>
      <w:tr w:rsidR="00F61DF9" w:rsidRPr="00CF1A49" w14:paraId="146BFC78" w14:textId="77777777" w:rsidTr="00F61DF9">
        <w:tc>
          <w:tcPr>
            <w:tcW w:w="9355" w:type="dxa"/>
            <w:tcMar>
              <w:top w:w="216" w:type="dxa"/>
            </w:tcMar>
          </w:tcPr>
          <w:p w14:paraId="72A73F0F" w14:textId="0043B01C" w:rsidR="00F61DF9" w:rsidRPr="00CF1A49" w:rsidRDefault="005E4DC7" w:rsidP="00F61DF9">
            <w:pPr>
              <w:pStyle w:val="Heading3"/>
              <w:contextualSpacing w:val="0"/>
              <w:outlineLvl w:val="2"/>
            </w:pPr>
            <w:r>
              <w:t>march</w:t>
            </w:r>
            <w:r w:rsidR="00F61DF9" w:rsidRPr="00CF1A49">
              <w:t xml:space="preserve"> </w:t>
            </w:r>
            <w:r>
              <w:t>2017</w:t>
            </w:r>
          </w:p>
          <w:p w14:paraId="32FAD7EC" w14:textId="7DFC3D68" w:rsidR="005E4DC7" w:rsidRPr="005E4DC7" w:rsidRDefault="005E4DC7" w:rsidP="00F61DF9">
            <w:pPr>
              <w:pStyle w:val="Heading2"/>
              <w:contextualSpacing w:val="0"/>
              <w:outlineLvl w:val="1"/>
              <w:rPr>
                <w:b w:val="0"/>
                <w:smallCaps/>
                <w:color w:val="595959" w:themeColor="text1" w:themeTint="A6"/>
              </w:rPr>
            </w:pPr>
            <w:r>
              <w:t>12</w:t>
            </w:r>
            <w:r w:rsidRPr="005E4DC7">
              <w:rPr>
                <w:vertAlign w:val="superscript"/>
              </w:rPr>
              <w:t>th</w:t>
            </w:r>
            <w:r>
              <w:t xml:space="preserve"> class</w:t>
            </w:r>
            <w:r w:rsidR="00F61DF9" w:rsidRPr="00CF1A49">
              <w:t xml:space="preserve">, </w:t>
            </w:r>
            <w:r>
              <w:rPr>
                <w:rStyle w:val="SubtleReference"/>
              </w:rPr>
              <w:t>school</w:t>
            </w:r>
          </w:p>
          <w:p w14:paraId="31DD5E00" w14:textId="1CBE62CC" w:rsidR="00F61DF9" w:rsidRDefault="005E4DC7" w:rsidP="00F61DF9">
            <w:r>
              <w:t>In my 12</w:t>
            </w:r>
            <w:r w:rsidRPr="005E4DC7">
              <w:rPr>
                <w:vertAlign w:val="superscript"/>
              </w:rPr>
              <w:t>th</w:t>
            </w:r>
            <w:r>
              <w:t xml:space="preserve"> class I get 72%  in CBSE board.</w:t>
            </w:r>
          </w:p>
        </w:tc>
      </w:tr>
    </w:tbl>
    <w:sdt>
      <w:sdtPr>
        <w:alias w:val="Skills:"/>
        <w:tag w:val="Skills:"/>
        <w:id w:val="-1392877668"/>
        <w:placeholder>
          <w:docPart w:val="246357B08FB34B4B8E89E28A04E529A4"/>
        </w:placeholder>
        <w:temporary/>
        <w:showingPlcHdr/>
        <w15:appearance w15:val="hidden"/>
      </w:sdtPr>
      <w:sdtEndPr/>
      <w:sdtContent>
        <w:p w14:paraId="0DC1529A"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600AF148" w14:textId="77777777" w:rsidTr="00CF1A49">
        <w:tc>
          <w:tcPr>
            <w:tcW w:w="4675" w:type="dxa"/>
          </w:tcPr>
          <w:p w14:paraId="4C8A8A9A" w14:textId="1EB1FD46" w:rsidR="001E3120" w:rsidRPr="006E1507" w:rsidRDefault="005E4DC7" w:rsidP="006E1507">
            <w:pPr>
              <w:pStyle w:val="ListBullet"/>
              <w:contextualSpacing w:val="0"/>
            </w:pPr>
            <w:r>
              <w:t>Internet and IoT</w:t>
            </w:r>
          </w:p>
          <w:p w14:paraId="79F419AC" w14:textId="21520487" w:rsidR="001F4E6D" w:rsidRPr="006E1507" w:rsidRDefault="005E4DC7" w:rsidP="006E1507">
            <w:pPr>
              <w:pStyle w:val="ListBullet"/>
              <w:contextualSpacing w:val="0"/>
            </w:pPr>
            <w:r>
              <w:t>Web design and development</w:t>
            </w:r>
          </w:p>
        </w:tc>
        <w:tc>
          <w:tcPr>
            <w:tcW w:w="4675" w:type="dxa"/>
            <w:tcMar>
              <w:left w:w="360" w:type="dxa"/>
            </w:tcMar>
          </w:tcPr>
          <w:p w14:paraId="2489D29F" w14:textId="3E565940" w:rsidR="003A0632" w:rsidRPr="006E1507" w:rsidRDefault="005E4DC7" w:rsidP="006E1507">
            <w:pPr>
              <w:pStyle w:val="ListBullet"/>
              <w:contextualSpacing w:val="0"/>
            </w:pPr>
            <w:r>
              <w:t>M</w:t>
            </w:r>
            <w:r w:rsidR="00811537">
              <w:t>anagement skills</w:t>
            </w:r>
          </w:p>
          <w:p w14:paraId="5661F068" w14:textId="740DAFA7" w:rsidR="001E3120" w:rsidRPr="006E1507" w:rsidRDefault="00811537" w:rsidP="006E1507">
            <w:pPr>
              <w:pStyle w:val="ListBullet"/>
              <w:contextualSpacing w:val="0"/>
            </w:pPr>
            <w:r>
              <w:t>Good communication skills</w:t>
            </w:r>
          </w:p>
          <w:p w14:paraId="0650AD09" w14:textId="2E7467AE" w:rsidR="001E3120" w:rsidRPr="006E1507" w:rsidRDefault="00811537" w:rsidP="006E1507">
            <w:pPr>
              <w:pStyle w:val="ListBullet"/>
              <w:contextualSpacing w:val="0"/>
            </w:pPr>
            <w:r>
              <w:t>Digital Marketing and SEO</w:t>
            </w:r>
          </w:p>
        </w:tc>
      </w:tr>
    </w:tbl>
    <w:p w14:paraId="44DDA600" w14:textId="3D72BD4A" w:rsidR="00B51D1B" w:rsidRPr="006E1507" w:rsidRDefault="00B51D1B" w:rsidP="00AB1C6F">
      <w:pPr>
        <w:pStyle w:val="Heading1"/>
      </w:pP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717AD" w14:textId="77777777" w:rsidR="00407507" w:rsidRDefault="00407507" w:rsidP="0068194B">
      <w:r>
        <w:separator/>
      </w:r>
    </w:p>
    <w:p w14:paraId="1C843638" w14:textId="77777777" w:rsidR="00407507" w:rsidRDefault="00407507"/>
    <w:p w14:paraId="1720CB2D" w14:textId="77777777" w:rsidR="00407507" w:rsidRDefault="00407507"/>
  </w:endnote>
  <w:endnote w:type="continuationSeparator" w:id="0">
    <w:p w14:paraId="2AD13B99" w14:textId="77777777" w:rsidR="00407507" w:rsidRDefault="00407507" w:rsidP="0068194B">
      <w:r>
        <w:continuationSeparator/>
      </w:r>
    </w:p>
    <w:p w14:paraId="37E8227E" w14:textId="77777777" w:rsidR="00407507" w:rsidRDefault="00407507"/>
    <w:p w14:paraId="5F80014E" w14:textId="77777777" w:rsidR="00407507" w:rsidRDefault="004075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35637FB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ED66D" w14:textId="77777777" w:rsidR="00407507" w:rsidRDefault="00407507" w:rsidP="0068194B">
      <w:r>
        <w:separator/>
      </w:r>
    </w:p>
    <w:p w14:paraId="630508B5" w14:textId="77777777" w:rsidR="00407507" w:rsidRDefault="00407507"/>
    <w:p w14:paraId="532C0449" w14:textId="77777777" w:rsidR="00407507" w:rsidRDefault="00407507"/>
  </w:footnote>
  <w:footnote w:type="continuationSeparator" w:id="0">
    <w:p w14:paraId="42976898" w14:textId="77777777" w:rsidR="00407507" w:rsidRDefault="00407507" w:rsidP="0068194B">
      <w:r>
        <w:continuationSeparator/>
      </w:r>
    </w:p>
    <w:p w14:paraId="45947173" w14:textId="77777777" w:rsidR="00407507" w:rsidRDefault="00407507"/>
    <w:p w14:paraId="6AD127A2" w14:textId="77777777" w:rsidR="00407507" w:rsidRDefault="004075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3F162"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8A267DC" wp14:editId="597725E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4753D1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C7"/>
    <w:rsid w:val="000001EF"/>
    <w:rsid w:val="00007322"/>
    <w:rsid w:val="00007728"/>
    <w:rsid w:val="000225D1"/>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07507"/>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E4DC7"/>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1537"/>
    <w:rsid w:val="008262C9"/>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1C6F"/>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14C83"/>
  <w15:chartTrackingRefBased/>
  <w15:docId w15:val="{184418DC-5A6D-47B8-BA39-3DC5928CF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w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0910F255A54B63A82C8C036F1687F6"/>
        <w:category>
          <w:name w:val="General"/>
          <w:gallery w:val="placeholder"/>
        </w:category>
        <w:types>
          <w:type w:val="bbPlcHdr"/>
        </w:types>
        <w:behaviors>
          <w:behavior w:val="content"/>
        </w:behaviors>
        <w:guid w:val="{CE54E4BD-4970-45A5-A28D-2EC2A79B8778}"/>
      </w:docPartPr>
      <w:docPartBody>
        <w:p w:rsidR="002F3D06" w:rsidRDefault="00064480">
          <w:pPr>
            <w:pStyle w:val="310910F255A54B63A82C8C036F1687F6"/>
          </w:pPr>
          <w:r w:rsidRPr="00CF1A49">
            <w:t>·</w:t>
          </w:r>
        </w:p>
      </w:docPartBody>
    </w:docPart>
    <w:docPart>
      <w:docPartPr>
        <w:name w:val="2262C9C46244463C92FF06DB5B15A15C"/>
        <w:category>
          <w:name w:val="General"/>
          <w:gallery w:val="placeholder"/>
        </w:category>
        <w:types>
          <w:type w:val="bbPlcHdr"/>
        </w:types>
        <w:behaviors>
          <w:behavior w:val="content"/>
        </w:behaviors>
        <w:guid w:val="{73009CCE-83EE-4193-A4FB-7F40038C1603}"/>
      </w:docPartPr>
      <w:docPartBody>
        <w:p w:rsidR="002F3D06" w:rsidRDefault="00064480">
          <w:pPr>
            <w:pStyle w:val="2262C9C46244463C92FF06DB5B15A15C"/>
          </w:pPr>
          <w:r w:rsidRPr="00CF1A49">
            <w:t>Education</w:t>
          </w:r>
        </w:p>
      </w:docPartBody>
    </w:docPart>
    <w:docPart>
      <w:docPartPr>
        <w:name w:val="246357B08FB34B4B8E89E28A04E529A4"/>
        <w:category>
          <w:name w:val="General"/>
          <w:gallery w:val="placeholder"/>
        </w:category>
        <w:types>
          <w:type w:val="bbPlcHdr"/>
        </w:types>
        <w:behaviors>
          <w:behavior w:val="content"/>
        </w:behaviors>
        <w:guid w:val="{8866B582-9840-462D-8609-C4DA11E0D8EE}"/>
      </w:docPartPr>
      <w:docPartBody>
        <w:p w:rsidR="002F3D06" w:rsidRDefault="00064480">
          <w:pPr>
            <w:pStyle w:val="246357B08FB34B4B8E89E28A04E529A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80"/>
    <w:rsid w:val="00064480"/>
    <w:rsid w:val="002F3D06"/>
    <w:rsid w:val="00BE5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CF56A59F98498880DF443D92987652">
    <w:name w:val="54CF56A59F98498880DF443D92987652"/>
  </w:style>
  <w:style w:type="character" w:styleId="IntenseEmphasis">
    <w:name w:val="Intense Emphasis"/>
    <w:basedOn w:val="DefaultParagraphFont"/>
    <w:uiPriority w:val="2"/>
    <w:rPr>
      <w:b/>
      <w:iCs/>
      <w:color w:val="262626" w:themeColor="text1" w:themeTint="D9"/>
    </w:rPr>
  </w:style>
  <w:style w:type="paragraph" w:customStyle="1" w:styleId="C4DB83E7020E4101B2C763A8B9789433">
    <w:name w:val="C4DB83E7020E4101B2C763A8B9789433"/>
  </w:style>
  <w:style w:type="paragraph" w:customStyle="1" w:styleId="5C42301BAED24B6596DED26053A104C6">
    <w:name w:val="5C42301BAED24B6596DED26053A104C6"/>
  </w:style>
  <w:style w:type="paragraph" w:customStyle="1" w:styleId="310910F255A54B63A82C8C036F1687F6">
    <w:name w:val="310910F255A54B63A82C8C036F1687F6"/>
  </w:style>
  <w:style w:type="paragraph" w:customStyle="1" w:styleId="4B2C2A8C943B44F6944B5A851B539F36">
    <w:name w:val="4B2C2A8C943B44F6944B5A851B539F36"/>
  </w:style>
  <w:style w:type="paragraph" w:customStyle="1" w:styleId="0F544E60EF304AF39A4CFA4415E5F1D3">
    <w:name w:val="0F544E60EF304AF39A4CFA4415E5F1D3"/>
  </w:style>
  <w:style w:type="paragraph" w:customStyle="1" w:styleId="E77A25D1A8ED4F17907E4ED397AEFD7A">
    <w:name w:val="E77A25D1A8ED4F17907E4ED397AEFD7A"/>
  </w:style>
  <w:style w:type="paragraph" w:customStyle="1" w:styleId="EA72C8DCA4DA454BB8E8BA8FAE019484">
    <w:name w:val="EA72C8DCA4DA454BB8E8BA8FAE019484"/>
  </w:style>
  <w:style w:type="paragraph" w:customStyle="1" w:styleId="B9729D15C2AA4D9E97F76E4A6E1B7762">
    <w:name w:val="B9729D15C2AA4D9E97F76E4A6E1B7762"/>
  </w:style>
  <w:style w:type="paragraph" w:customStyle="1" w:styleId="82808EC7381C402D909459DEAF1D49A8">
    <w:name w:val="82808EC7381C402D909459DEAF1D49A8"/>
  </w:style>
  <w:style w:type="paragraph" w:customStyle="1" w:styleId="5E386831480E4486BDE69FCA64ACB955">
    <w:name w:val="5E386831480E4486BDE69FCA64ACB955"/>
  </w:style>
  <w:style w:type="paragraph" w:customStyle="1" w:styleId="7F2C9421F0A943448D172D7644066BDB">
    <w:name w:val="7F2C9421F0A943448D172D7644066BDB"/>
  </w:style>
  <w:style w:type="paragraph" w:customStyle="1" w:styleId="035D8A2C02C343CEADF0142696D30581">
    <w:name w:val="035D8A2C02C343CEADF0142696D30581"/>
  </w:style>
  <w:style w:type="paragraph" w:customStyle="1" w:styleId="ED55DEAB5B514172A27F1955B4F7AF95">
    <w:name w:val="ED55DEAB5B514172A27F1955B4F7AF95"/>
  </w:style>
  <w:style w:type="paragraph" w:customStyle="1" w:styleId="B30A369B934240A38B66D6B226D5467A">
    <w:name w:val="B30A369B934240A38B66D6B226D5467A"/>
  </w:style>
  <w:style w:type="character" w:styleId="SubtleReference">
    <w:name w:val="Subtle Reference"/>
    <w:basedOn w:val="DefaultParagraphFont"/>
    <w:uiPriority w:val="10"/>
    <w:qFormat/>
    <w:rPr>
      <w:b/>
      <w:caps w:val="0"/>
      <w:smallCaps/>
      <w:color w:val="595959" w:themeColor="text1" w:themeTint="A6"/>
    </w:rPr>
  </w:style>
  <w:style w:type="paragraph" w:customStyle="1" w:styleId="063907BDC82744A2A8F47E332E461665">
    <w:name w:val="063907BDC82744A2A8F47E332E461665"/>
  </w:style>
  <w:style w:type="paragraph" w:customStyle="1" w:styleId="4C2B6231B43445AAAE80C50E76ACFA06">
    <w:name w:val="4C2B6231B43445AAAE80C50E76ACFA06"/>
  </w:style>
  <w:style w:type="paragraph" w:customStyle="1" w:styleId="D2D8FF6BF13240C1B540EFED5379F0E8">
    <w:name w:val="D2D8FF6BF13240C1B540EFED5379F0E8"/>
  </w:style>
  <w:style w:type="paragraph" w:customStyle="1" w:styleId="7AA224C5ABF14F42B31E2054FCC8A609">
    <w:name w:val="7AA224C5ABF14F42B31E2054FCC8A609"/>
  </w:style>
  <w:style w:type="paragraph" w:customStyle="1" w:styleId="4D56C7604F0F4C61A9F7B363D68EA0D7">
    <w:name w:val="4D56C7604F0F4C61A9F7B363D68EA0D7"/>
  </w:style>
  <w:style w:type="paragraph" w:customStyle="1" w:styleId="A76057321C764C2B9786493D218547A1">
    <w:name w:val="A76057321C764C2B9786493D218547A1"/>
  </w:style>
  <w:style w:type="paragraph" w:customStyle="1" w:styleId="9EECF632204947C184672FF8195B3930">
    <w:name w:val="9EECF632204947C184672FF8195B3930"/>
  </w:style>
  <w:style w:type="paragraph" w:customStyle="1" w:styleId="2262C9C46244463C92FF06DB5B15A15C">
    <w:name w:val="2262C9C46244463C92FF06DB5B15A15C"/>
  </w:style>
  <w:style w:type="paragraph" w:customStyle="1" w:styleId="730C58B5F4944F5B9ED3B06EAB16D427">
    <w:name w:val="730C58B5F4944F5B9ED3B06EAB16D427"/>
  </w:style>
  <w:style w:type="paragraph" w:customStyle="1" w:styleId="CC8073D50DA44DACB08F6ED763D93E6B">
    <w:name w:val="CC8073D50DA44DACB08F6ED763D93E6B"/>
  </w:style>
  <w:style w:type="paragraph" w:customStyle="1" w:styleId="E1A992B0967A43FFA219D51419F0B3C4">
    <w:name w:val="E1A992B0967A43FFA219D51419F0B3C4"/>
  </w:style>
  <w:style w:type="paragraph" w:customStyle="1" w:styleId="F3D6ED393F5C4246B1C1314290B8AA41">
    <w:name w:val="F3D6ED393F5C4246B1C1314290B8AA41"/>
  </w:style>
  <w:style w:type="paragraph" w:customStyle="1" w:styleId="A8321AB1DA784885A37008E07CEC7A7D">
    <w:name w:val="A8321AB1DA784885A37008E07CEC7A7D"/>
  </w:style>
  <w:style w:type="paragraph" w:customStyle="1" w:styleId="04F219A3F7BC47C68B16C324844D3550">
    <w:name w:val="04F219A3F7BC47C68B16C324844D3550"/>
  </w:style>
  <w:style w:type="paragraph" w:customStyle="1" w:styleId="0E944948225646A39A989C806F459FA7">
    <w:name w:val="0E944948225646A39A989C806F459FA7"/>
  </w:style>
  <w:style w:type="paragraph" w:customStyle="1" w:styleId="C5A70A79E48443B7997DB741FEA66645">
    <w:name w:val="C5A70A79E48443B7997DB741FEA66645"/>
  </w:style>
  <w:style w:type="paragraph" w:customStyle="1" w:styleId="CD28F91757E446D3B1CECFFB13C3718D">
    <w:name w:val="CD28F91757E446D3B1CECFFB13C3718D"/>
  </w:style>
  <w:style w:type="paragraph" w:customStyle="1" w:styleId="E9D3B54C597F45DA855FC10E6BBB4EA9">
    <w:name w:val="E9D3B54C597F45DA855FC10E6BBB4EA9"/>
  </w:style>
  <w:style w:type="paragraph" w:customStyle="1" w:styleId="246357B08FB34B4B8E89E28A04E529A4">
    <w:name w:val="246357B08FB34B4B8E89E28A04E529A4"/>
  </w:style>
  <w:style w:type="paragraph" w:customStyle="1" w:styleId="BAA1A1C4583B4CE2955F414E59636508">
    <w:name w:val="BAA1A1C4583B4CE2955F414E59636508"/>
  </w:style>
  <w:style w:type="paragraph" w:customStyle="1" w:styleId="C9CBB9A9551F4090B72CA6AD135D356C">
    <w:name w:val="C9CBB9A9551F4090B72CA6AD135D356C"/>
  </w:style>
  <w:style w:type="paragraph" w:customStyle="1" w:styleId="075EEBE8DEA74543B179257D667E4E96">
    <w:name w:val="075EEBE8DEA74543B179257D667E4E96"/>
  </w:style>
  <w:style w:type="paragraph" w:customStyle="1" w:styleId="CB45ACD904F14B97A15D2955186FA6AF">
    <w:name w:val="CB45ACD904F14B97A15D2955186FA6AF"/>
  </w:style>
  <w:style w:type="paragraph" w:customStyle="1" w:styleId="66D4300D83E04293A302D2047DD04CA1">
    <w:name w:val="66D4300D83E04293A302D2047DD04CA1"/>
  </w:style>
  <w:style w:type="paragraph" w:customStyle="1" w:styleId="A523F2103BE04E6B949D03A6B6AC7D75">
    <w:name w:val="A523F2103BE04E6B949D03A6B6AC7D75"/>
  </w:style>
  <w:style w:type="paragraph" w:customStyle="1" w:styleId="F9861E4FD3F44B35BADE280B4E342881">
    <w:name w:val="F9861E4FD3F44B35BADE280B4E342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19</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Jaswal</dc:creator>
  <cp:keywords/>
  <dc:description/>
  <cp:lastModifiedBy>Saurabh Jaswal</cp:lastModifiedBy>
  <cp:revision>3</cp:revision>
  <dcterms:created xsi:type="dcterms:W3CDTF">2020-07-23T10:30:00Z</dcterms:created>
  <dcterms:modified xsi:type="dcterms:W3CDTF">2020-09-09T04:43:00Z</dcterms:modified>
  <cp:category/>
</cp:coreProperties>
</file>